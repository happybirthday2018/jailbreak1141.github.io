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FF1" w:rsidRDefault="003D1A90" w:rsidP="00AB1AD0">
      <w:pPr>
        <w:pStyle w:val="u1"/>
      </w:pPr>
      <w:r>
        <w:t>Jailbreak 11.4.1</w:t>
      </w:r>
    </w:p>
    <w:p w:rsidR="00527DC8" w:rsidRDefault="00C46488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1334135</wp:posOffset>
            </wp:positionH>
            <wp:positionV relativeFrom="paragraph">
              <wp:posOffset>1329055</wp:posOffset>
            </wp:positionV>
            <wp:extent cx="4064000" cy="7213600"/>
            <wp:effectExtent l="0" t="0" r="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71E44">
        <w:t>Đầu tiên</w:t>
      </w:r>
      <w:r w:rsidR="004774DA">
        <w:t xml:space="preserve"> tôi cảm ơn: Zlab Team; TinLin; </w:t>
      </w:r>
      <w:r w:rsidR="00417D00">
        <w:t>H_</w:t>
      </w:r>
      <w:r w:rsidR="00955087">
        <w:t>P</w:t>
      </w:r>
      <w:r w:rsidR="009119F9">
        <w:t xml:space="preserve">W2NTP đã giúp tôi trong quá trình </w:t>
      </w:r>
      <w:r w:rsidR="009B7042">
        <w:t>Jailbreak iOS 11.4.1</w:t>
      </w:r>
      <w:r w:rsidR="003A4771">
        <w:t xml:space="preserve">. </w:t>
      </w:r>
    </w:p>
    <w:p w:rsidR="003A4771" w:rsidRDefault="00A971A0">
      <w:r>
        <w:t xml:space="preserve">Hiện tôi vẫn đang </w:t>
      </w:r>
      <w:r w:rsidR="006608A4">
        <w:t>tìm phương thức khai thác mới làm cho Cydia ổn định hơn</w:t>
      </w:r>
      <w:r w:rsidR="00184FDD">
        <w:t xml:space="preserve"> và tôi </w:t>
      </w:r>
      <w:r w:rsidR="00FC260A">
        <w:t>vẫn đa</w:t>
      </w:r>
      <w:r w:rsidR="00EE4176">
        <w:t xml:space="preserve">ng tìm R/W </w:t>
      </w:r>
      <w:r w:rsidR="004B5126">
        <w:t xml:space="preserve"> </w:t>
      </w:r>
      <w:r w:rsidR="00F215FF">
        <w:t>để làm việc trên iOS 11.4.</w:t>
      </w:r>
    </w:p>
    <w:p w:rsidR="005C7057" w:rsidRDefault="00D023FC">
      <w:r>
        <w:t>Hiện tại tôi không thể phát hành khai thác</w:t>
      </w:r>
      <w:r w:rsidR="0060593F">
        <w:t xml:space="preserve"> iOS 11.4.1 vì </w:t>
      </w:r>
      <w:r w:rsidR="00324A76">
        <w:t xml:space="preserve">vấn đề lỗi sẽ giúp các </w:t>
      </w:r>
      <w:r w:rsidR="00324A76">
        <w:rPr>
          <w:b/>
        </w:rPr>
        <w:t>Hacker</w:t>
      </w:r>
      <w:r w:rsidR="00852F1C">
        <w:rPr>
          <w:b/>
        </w:rPr>
        <w:t xml:space="preserve"> </w:t>
      </w:r>
      <w:r w:rsidR="00852F1C">
        <w:t xml:space="preserve">thực hiện </w:t>
      </w:r>
      <w:r w:rsidR="000971C1">
        <w:t>những thứ. Tôi sẽ chờ đợi đến khi Apple khoá Sign iOS 11.4.1</w:t>
      </w:r>
      <w:r w:rsidR="005C7057">
        <w:t>.</w:t>
      </w:r>
    </w:p>
    <w:p w:rsidR="00EB6CFA" w:rsidRDefault="00324A76">
      <w:r>
        <w:lastRenderedPageBreak/>
        <w:t xml:space="preserve"> </w:t>
      </w:r>
      <w:r w:rsidR="005C7057">
        <w:t xml:space="preserve">Và tôi sẽ </w:t>
      </w:r>
      <w:r w:rsidR="00562099">
        <w:t xml:space="preserve">cập nhật </w:t>
      </w:r>
      <w:r w:rsidR="00562099">
        <w:rPr>
          <w:b/>
        </w:rPr>
        <w:t>Ya</w:t>
      </w:r>
      <w:r w:rsidR="00653614">
        <w:rPr>
          <w:b/>
        </w:rPr>
        <w:t xml:space="preserve">p Tool Kit </w:t>
      </w:r>
      <w:r w:rsidR="00653614">
        <w:rPr>
          <w:b/>
          <w:i/>
        </w:rPr>
        <w:t>v</w:t>
      </w:r>
      <w:r w:rsidR="00653614">
        <w:rPr>
          <w:b/>
        </w:rPr>
        <w:t xml:space="preserve">3.0 </w:t>
      </w:r>
      <w:r w:rsidR="008121C8">
        <w:t xml:space="preserve">để jailbreak </w:t>
      </w:r>
      <w:r w:rsidR="003D1A90">
        <w:t xml:space="preserve">iOS mới. </w:t>
      </w:r>
    </w:p>
    <w:p w:rsidR="009A0CAC" w:rsidRDefault="009A0CAC">
      <w:r>
        <w:t xml:space="preserve">Trong thời gian tớ </w:t>
      </w:r>
      <w:r w:rsidR="00840C17">
        <w:t xml:space="preserve">tôi và các cộng sự sẽ phát hành Cydia 1.1.31 </w:t>
      </w:r>
      <w:r w:rsidR="003A38F2">
        <w:t xml:space="preserve">để </w:t>
      </w:r>
      <w:r w:rsidR="00804FAF">
        <w:t>phù hợp với iOS hiện đại.</w:t>
      </w:r>
    </w:p>
    <w:p w:rsidR="00EF279B" w:rsidRPr="00653614" w:rsidRDefault="00D038B4">
      <w:hyperlink r:id="rId8" w:history="1">
        <w:r w:rsidRPr="005F62D1">
          <w:rPr>
            <w:rStyle w:val="Siuktni"/>
          </w:rPr>
          <w:t>https://yangcheesenios.github.io/cydia/</w:t>
        </w:r>
      </w:hyperlink>
      <w:r>
        <w:t xml:space="preserve"> Repo Cydia 1.1.31 beta 3 </w:t>
      </w:r>
    </w:p>
    <w:sectPr w:rsidR="00EF279B" w:rsidRPr="00653614">
      <w:footerReference w:type="default" r:id="rId9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CEB" w:rsidRDefault="00194CEB">
      <w:pPr>
        <w:spacing w:after="0" w:line="240" w:lineRule="auto"/>
      </w:pPr>
      <w:r>
        <w:separator/>
      </w:r>
    </w:p>
  </w:endnote>
  <w:endnote w:type="continuationSeparator" w:id="0">
    <w:p w:rsidR="00194CEB" w:rsidRDefault="0019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FF1" w:rsidRDefault="003332B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CEB" w:rsidRDefault="00194CEB">
      <w:pPr>
        <w:spacing w:after="0" w:line="240" w:lineRule="auto"/>
      </w:pPr>
      <w:r>
        <w:separator/>
      </w:r>
    </w:p>
  </w:footnote>
  <w:footnote w:type="continuationSeparator" w:id="0">
    <w:p w:rsidR="00194CEB" w:rsidRDefault="0019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/>
  <w:attachedTemplate r:id="rId1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EB"/>
    <w:rsid w:val="00066DD8"/>
    <w:rsid w:val="000971C1"/>
    <w:rsid w:val="00184FDD"/>
    <w:rsid w:val="00194CEB"/>
    <w:rsid w:val="00195B9A"/>
    <w:rsid w:val="001E0E4C"/>
    <w:rsid w:val="002D4FF1"/>
    <w:rsid w:val="003022EB"/>
    <w:rsid w:val="00317FED"/>
    <w:rsid w:val="00324A76"/>
    <w:rsid w:val="003332BD"/>
    <w:rsid w:val="0036033F"/>
    <w:rsid w:val="003A38F2"/>
    <w:rsid w:val="003A4771"/>
    <w:rsid w:val="003D1A90"/>
    <w:rsid w:val="00402D34"/>
    <w:rsid w:val="00417D00"/>
    <w:rsid w:val="00424246"/>
    <w:rsid w:val="004774DA"/>
    <w:rsid w:val="004B5126"/>
    <w:rsid w:val="00527DC8"/>
    <w:rsid w:val="00562099"/>
    <w:rsid w:val="005C7057"/>
    <w:rsid w:val="0060593F"/>
    <w:rsid w:val="00653614"/>
    <w:rsid w:val="006608A4"/>
    <w:rsid w:val="00791046"/>
    <w:rsid w:val="00804FAF"/>
    <w:rsid w:val="008121C8"/>
    <w:rsid w:val="00840C17"/>
    <w:rsid w:val="00852F1C"/>
    <w:rsid w:val="009057A0"/>
    <w:rsid w:val="009108C8"/>
    <w:rsid w:val="009119F9"/>
    <w:rsid w:val="009338DB"/>
    <w:rsid w:val="00955087"/>
    <w:rsid w:val="009A0CAC"/>
    <w:rsid w:val="009B7042"/>
    <w:rsid w:val="00A824DB"/>
    <w:rsid w:val="00A971A0"/>
    <w:rsid w:val="00AB1AD0"/>
    <w:rsid w:val="00C07F2A"/>
    <w:rsid w:val="00C46488"/>
    <w:rsid w:val="00D023FC"/>
    <w:rsid w:val="00D038B4"/>
    <w:rsid w:val="00D52484"/>
    <w:rsid w:val="00E10063"/>
    <w:rsid w:val="00E252A5"/>
    <w:rsid w:val="00EB6CFA"/>
    <w:rsid w:val="00ED6547"/>
    <w:rsid w:val="00EE4176"/>
    <w:rsid w:val="00EF279B"/>
    <w:rsid w:val="00F215FF"/>
    <w:rsid w:val="00F71E44"/>
    <w:rsid w:val="00FA5DA7"/>
    <w:rsid w:val="00FC260A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86BDC6"/>
  <w15:chartTrackingRefBased/>
  <w15:docId w15:val="{01E41DFA-0DE8-0744-BA48-21598B7E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91046"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uChar">
    <w:name w:val="Tiêu đề Char"/>
    <w:basedOn w:val="Phngmcinhcuaoanvn"/>
    <w:link w:val="Tiu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u8Char">
    <w:name w:val="Đầu đề 8 Char"/>
    <w:basedOn w:val="Phngmcinhcuaoanvn"/>
    <w:link w:val="u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Tiuphu">
    <w:name w:val="Subtitle"/>
    <w:basedOn w:val="Binhthng"/>
    <w:link w:val="Tiuphu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TiuphuChar">
    <w:name w:val="Tiêu đề phụ Char"/>
    <w:basedOn w:val="Phngmcinhcuaoanvn"/>
    <w:link w:val="Tiuphu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hnmanhTinht">
    <w:name w:val="Subtle Emphasis"/>
    <w:basedOn w:val="Phngmcinhcuaoanvn"/>
    <w:uiPriority w:val="19"/>
    <w:semiHidden/>
    <w:unhideWhenUsed/>
    <w:qFormat/>
    <w:rPr>
      <w:i/>
      <w:iCs/>
      <w:color w:val="666660" w:themeColor="text2" w:themeTint="BF"/>
    </w:rPr>
  </w:style>
  <w:style w:type="character" w:styleId="NhnmnhThm">
    <w:name w:val="Intense Emphasis"/>
    <w:basedOn w:val="Phngmcinhcuaoanvn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Manh">
    <w:name w:val="Strong"/>
    <w:basedOn w:val="Phngmcinhcuaoanvn"/>
    <w:uiPriority w:val="22"/>
    <w:semiHidden/>
    <w:unhideWhenUsed/>
    <w:qFormat/>
    <w:rPr>
      <w:b/>
      <w:bCs/>
      <w:color w:val="666660" w:themeColor="text2" w:themeTint="BF"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Pr>
      <w:i/>
      <w:iCs/>
      <w:sz w:val="34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Pr>
      <w:b/>
      <w:i/>
      <w:iCs/>
      <w:color w:val="454541" w:themeColor="text2" w:themeTint="E6"/>
      <w:sz w:val="34"/>
    </w:rPr>
  </w:style>
  <w:style w:type="character" w:styleId="ThamchiuTinht">
    <w:name w:val="Subtle Reference"/>
    <w:basedOn w:val="Phngmcinhcuaoanvn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ThamchiuNhnmnh">
    <w:name w:val="Intense Reference"/>
    <w:basedOn w:val="Phngmcinhcuaoanvn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huthich">
    <w:name w:val="caption"/>
    <w:basedOn w:val="Binhthng"/>
    <w:next w:val="Binhthng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character" w:styleId="TiuSach">
    <w:name w:val="Book Title"/>
    <w:basedOn w:val="Phngmcinhcuaoanvn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uDanhmucCnc">
    <w:name w:val="toa heading"/>
    <w:basedOn w:val="Binhthng"/>
    <w:next w:val="Binhthng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utrang">
    <w:name w:val="header"/>
    <w:basedOn w:val="Binhthng"/>
    <w:link w:val="utrangChar"/>
    <w:uiPriority w:val="99"/>
    <w:unhideWhenUsed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Chntrang">
    <w:name w:val="footer"/>
    <w:basedOn w:val="Binhthng"/>
    <w:link w:val="ChntrangChar"/>
    <w:uiPriority w:val="99"/>
    <w:unhideWhenUsed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character" w:styleId="Siuktni">
    <w:name w:val="Hyperlink"/>
    <w:basedOn w:val="Phngmcinhcuaoanvn"/>
    <w:uiPriority w:val="99"/>
    <w:unhideWhenUsed/>
    <w:rsid w:val="00D038B4"/>
    <w:rPr>
      <w:color w:val="34B6C3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038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gcheesenios.github.io/cyd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C18F19F-00D3-3343-A14F-F41B1E41770B%7dtf16392100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{DC18F19F-00D3-3343-A14F-F41B1E41770B}tf16392100.dotx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2</cp:revision>
  <dcterms:created xsi:type="dcterms:W3CDTF">2018-08-26T13:44:00Z</dcterms:created>
  <dcterms:modified xsi:type="dcterms:W3CDTF">2018-08-26T13:44:00Z</dcterms:modified>
</cp:coreProperties>
</file>